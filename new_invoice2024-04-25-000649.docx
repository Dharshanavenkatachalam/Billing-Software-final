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E7E0" w14:textId="6261B552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 xml:space="preserve">TAX </w:t>
      </w:r>
      <w:r w:rsidRPr="00C96E55">
        <w:rPr>
          <w:rFonts w:ascii="Arial" w:hAnsi="Arial" w:cs="Arial"/>
          <w:b/>
          <w:bCs/>
          <w:sz w:val="40"/>
          <w:szCs w:val="36"/>
        </w:rPr>
        <w:t>Invoice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091415D8" w:rsidR="00A56DD5" w:rsidRPr="00C96E55" w:rsidRDefault="00A56DD5" w:rsidP="00C96E55">
            <w:pPr>
              <w:rPr>
                <w:b/>
                <w:bCs/>
              </w:rPr>
            </w:pPr>
            <w:r>
              <w:t>Ajra Tex</w:t>
            </w:r>
            <w:r>
              <w:rPr>
                <w:b/>
                <w:bCs/>
              </w:rPr>
              <w:t>,</w:t>
            </w:r>
          </w:p>
          <w:p w14:paraId="45BB8537" w14:textId="77777777" w:rsidR="00A56DD5" w:rsidRDefault="00A56DD5" w:rsidP="00C96E55">
            <w:r>
              <w:t xml:space="preserve">53, </w:t>
            </w:r>
            <w:proofErr w:type="spellStart"/>
            <w:r>
              <w:t>Vaiyapuri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4</w:t>
            </w:r>
            <w:r w:rsidRPr="00C96E55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cross,</w:t>
            </w:r>
          </w:p>
          <w:p w14:paraId="113A7ECF" w14:textId="37013C41" w:rsidR="00A56DD5" w:rsidRDefault="00A56DD5" w:rsidP="00C96E55">
            <w:r>
              <w:t>Karur – 639002.</w:t>
            </w:r>
          </w:p>
          <w:p w14:paraId="5460672E" w14:textId="77777777" w:rsidR="00A56DD5" w:rsidRDefault="00A56DD5" w:rsidP="00C96E55">
            <w:r>
              <w:t>Phone number: 9842433592, 9791405418</w:t>
            </w:r>
          </w:p>
          <w:p w14:paraId="17380476" w14:textId="73755706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33AABFA3152C1ZB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proofErr w:type="gramStart"/>
            <w:r>
              <w:t xml:space="preserve">,</w:t>
            </w:r>
          </w:p>
          <w:p w14:paraId="5D9007C7" w14:textId="55502676" w:rsidR="00A56DD5" w:rsidRDefault="00A56DD5" w:rsidP="00C96E55">
            <w:proofErr w:type="gramStart"/>
            <w:r>
              <w:t xml:space="preserve">.</w:t>
            </w:r>
          </w:p>
          <w:p w14:paraId="79873F39" w14:textId="62D94E64" w:rsidR="00A56DD5" w:rsidRDefault="00A56DD5" w:rsidP="00C96E55">
            <w:r>
              <w:t xml:space="preserve">Phone number: </w:t>
            </w:r>
            <w:proofErr w:type="gramStart"/>
            <w:r>
              <w:t xml:space="preserve"/>
            </w:r>
          </w:p>
          <w:p w14:paraId="5B0FE075" w14:textId="1131856E" w:rsidR="00A56DD5" w:rsidRPr="00C96E55" w:rsidRDefault="00A56DD5" w:rsidP="00C96E55">
            <w:r>
              <w:t xml:space="preserve">GSTIN no.: </w:t>
            </w:r>
            <w:proofErr w:type="gramStart"/>
            <w:r>
              <w:t xml:space="preserve"/>
            </w:r>
          </w:p>
        </w:tc>
        <w:tc>
          <w:tcPr>
            <w:tcW w:w="2989" w:type="dxa"/>
          </w:tcPr>
          <w:p w14:paraId="0F2EC100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Number:</w:t>
            </w:r>
          </w:p>
          <w:p w14:paraId="72E0E368" w14:textId="0FAEE5AF" w:rsidR="00A56DD5" w:rsidRDefault="00A56DD5" w:rsidP="00CB69E6">
            <w:pPr>
              <w:spacing w:line="360" w:lineRule="auto"/>
              <w:jc w:val="center"/>
            </w:pPr>
            <w:proofErr w:type="gramStart"/>
            <w:r>
              <w:t xml:space="preserve"/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Date: </w:t>
            </w:r>
          </w:p>
          <w:p w14:paraId="095163EF" w14:textId="11F84914" w:rsidR="00A56DD5" w:rsidRDefault="00A56DD5" w:rsidP="00CB69E6">
            <w:pPr>
              <w:spacing w:line="360" w:lineRule="auto"/>
              <w:jc w:val="center"/>
            </w:pPr>
            <w:proofErr w:type="gramStart"/>
            <w:r>
              <w:t xml:space="preserve">2024-04-25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779A2AF6" w:rsidR="00A56DD5" w:rsidRPr="00CB69E6" w:rsidRDefault="00A56DD5" w:rsidP="00A56DD5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</w:t>
            </w:r>
            <w:r>
              <w:rPr>
                <w:b/>
                <w:bCs/>
              </w:rPr>
              <w:t xml:space="preserve">Time</w:t>
            </w:r>
            <w:r w:rsidRPr="00CB69E6">
              <w:rPr>
                <w:b/>
                <w:bCs/>
              </w:rPr>
              <w:t xml:space="preserve">: </w:t>
            </w:r>
          </w:p>
          <w:p w14:paraId="57920173" w14:textId="343D4D53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proofErr w:type="gramStart"/>
            <w:r>
              <w:t xml:space="preserve">00:06:49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5245"/>
        <w:gridCol w:w="1576"/>
        <w:gridCol w:w="1635"/>
        <w:gridCol w:w="1624"/>
      </w:tblGrid>
      <w:tr w:rsidR="00767D7F" w:rsidRPr="00C96E55" w14:paraId="21C6596D" w14:textId="77777777" w:rsidTr="007B4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524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5183D666" w14:textId="1DBF8F5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24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49C4E65D" w14:textId="56C32D23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CB69E6" w:rsidRPr="00D243D2" w14:paraId="2535C524" w14:textId="77777777" w:rsidTr="007B4915">
        <w:trPr>
          <w:trHeight w:val="632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CB69E6" w:rsidRPr="00D243D2" w:rsidRDefault="001347BC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CB69E6" w:rsidRPr="00D243D2" w:rsidRDefault="001347BC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Quantity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6017798" w14:textId="5E338C15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Price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155D76A" w14:textId="55300CC8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 xml:space="preserve">Total</w:t>
            </w: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mats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100.0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10000.0</w:t>
            </w:r>
          </w:p>
        </w:tc>
      </w:tr>
      <w:tr w:rsidR="006133F7" w:rsidRPr="00D243D2" w14:paraId="3B74850A" w14:textId="77777777" w:rsidTr="007B4915">
        <w:trPr>
          <w:trHeight w:val="288"/>
          <w:jc w:val="center"/>
        </w:trPr>
        <w:tc>
          <w:tcPr>
            <w:tcW w:w="8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ED14" w14:textId="11145643" w:rsidR="006133F7" w:rsidRPr="00D243D2" w:rsidRDefault="006133F7">
            <w:pPr>
              <w:pStyle w:val="Right-alignedtext"/>
              <w:rPr>
                <w:rFonts w:eastAsia="Adobe Gothic Std B" w:cs="Arial"/>
                <w:b/>
                <w:bCs/>
              </w:rPr>
            </w:pPr>
            <w:r w:rsidRPr="00D243D2">
              <w:rPr>
                <w:rFonts w:eastAsia="Adobe Gothic Std B" w:cs="Arial"/>
                <w:b/>
                <w:bCs/>
              </w:rPr>
              <w:t>Total Value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D8CE6F" w14:textId="6CD17DE2" w:rsidR="006133F7" w:rsidRPr="00D243D2" w:rsidRDefault="006133F7" w:rsidP="00103F46">
            <w:pPr>
              <w:pStyle w:val="Right-alignedtext"/>
              <w:jc w:val="center"/>
              <w:rPr>
                <w:rFonts w:eastAsia="Adobe Gothic Std B" w:cs="Arial"/>
              </w:rPr>
            </w:pPr>
            <w:proofErr w:type="gramStart"/>
            <w:r w:rsidRPr="00D243D2">
              <w:rPr>
                <w:rFonts w:eastAsia="Adobe Gothic Std B" w:cs="Arial"/>
              </w:rPr>
              <w:t xml:space="preserve">10000.0</w:t>
            </w: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1570"/>
      </w:tblGrid>
      <w:tr w:rsidR="001347BC" w:rsidRPr="00D243D2" w14:paraId="66D2DA57" w14:textId="77777777" w:rsidTr="009F06C1">
        <w:trPr>
          <w:jc w:val="center"/>
        </w:trPr>
        <w:tc>
          <w:tcPr>
            <w:tcW w:w="8500" w:type="dxa"/>
            <w:vAlign w:val="center"/>
          </w:tcPr>
          <w:p w14:paraId="79CF879A" w14:textId="4EEBD1C3" w:rsidR="001347BC" w:rsidRPr="00D243D2" w:rsidRDefault="001347BC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 xml:space="preserve">CGST</w:t>
            </w:r>
            <w:r w:rsidR="006D7EF3" w:rsidRPr="00D243D2">
              <w:rPr>
                <w:rFonts w:cs="Arial"/>
                <w:b w:val="0"/>
                <w:bCs/>
                <w:i w:val="0"/>
                <w:iCs/>
              </w:rPr>
              <w:t xml:space="preserve"> @9%</w:t>
            </w:r>
          </w:p>
        </w:tc>
        <w:tc>
          <w:tcPr>
            <w:tcW w:w="1570" w:type="dxa"/>
            <w:vAlign w:val="center"/>
          </w:tcPr>
          <w:p w14:paraId="29922644" w14:textId="0B7BC337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900.0</w:t>
            </w:r>
          </w:p>
        </w:tc>
      </w:tr>
      <w:tr w:rsidR="001347BC" w:rsidRPr="00D243D2" w14:paraId="5F30932E" w14:textId="77777777" w:rsidTr="009F06C1">
        <w:trPr>
          <w:jc w:val="center"/>
        </w:trPr>
        <w:tc>
          <w:tcPr>
            <w:tcW w:w="8500" w:type="dxa"/>
            <w:vAlign w:val="center"/>
          </w:tcPr>
          <w:p w14:paraId="420F1B10" w14:textId="488746D5" w:rsidR="001347BC" w:rsidRPr="00D243D2" w:rsidRDefault="006D7EF3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 xml:space="preserve">SGST @9%</w:t>
            </w:r>
          </w:p>
        </w:tc>
        <w:tc>
          <w:tcPr>
            <w:tcW w:w="1570" w:type="dxa"/>
            <w:vAlign w:val="center"/>
          </w:tcPr>
          <w:p w14:paraId="588E1E63" w14:textId="43817F7E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900.0</w:t>
            </w:r>
          </w:p>
        </w:tc>
      </w:tr>
      <w:tr w:rsidR="001347BC" w:rsidRPr="00D243D2" w14:paraId="54842187" w14:textId="77777777" w:rsidTr="009F06C1">
        <w:trPr>
          <w:jc w:val="center"/>
        </w:trPr>
        <w:tc>
          <w:tcPr>
            <w:tcW w:w="8500" w:type="dxa"/>
            <w:vAlign w:val="center"/>
          </w:tcPr>
          <w:p w14:paraId="658B3608" w14:textId="7D32717C" w:rsidR="001347BC" w:rsidRPr="00D243D2" w:rsidRDefault="006D7EF3" w:rsidP="006D7EF3">
            <w:pPr>
              <w:pStyle w:val="Thankyou"/>
              <w:jc w:val="right"/>
              <w:rPr>
                <w:rFonts w:cs="Arial"/>
                <w:i w:val="0"/>
                <w:iCs/>
              </w:rPr>
            </w:pPr>
            <w:r w:rsidRPr="00D243D2">
              <w:rPr>
                <w:rFonts w:cs="Arial"/>
                <w:i w:val="0"/>
                <w:iCs/>
              </w:rPr>
              <w:t xml:space="preserve">Total</w:t>
            </w:r>
          </w:p>
        </w:tc>
        <w:tc>
          <w:tcPr>
            <w:tcW w:w="1570" w:type="dxa"/>
            <w:vAlign w:val="center"/>
          </w:tcPr>
          <w:p w14:paraId="28A4C772" w14:textId="1A037925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11800.0</w:t>
            </w:r>
          </w:p>
        </w:tc>
      </w:tr>
    </w:tbl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6E500332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6575A97C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3F760D3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57401FD8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B6A47D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5CCB77A" w14:textId="77777777" w:rsidR="003676EC" w:rsidRDefault="003676EC" w:rsidP="003676EC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  </w:t>
      </w:r>
      <w:r w:rsidRPr="00474192">
        <w:rPr>
          <w:rFonts w:cs="Arial"/>
        </w:rPr>
        <w:t>For Ajra Tex,</w:t>
      </w:r>
    </w:p>
    <w:p w14:paraId="39A77DEA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6996557E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52687095" w14:textId="77777777" w:rsidR="003676EC" w:rsidRDefault="003676EC" w:rsidP="003676EC">
      <w:pPr>
        <w:pStyle w:val="Thankyou"/>
        <w:jc w:val="right"/>
        <w:rPr>
          <w:rFonts w:cs="Arial"/>
          <w:b w:val="0"/>
          <w:bCs/>
          <w:i w:val="0"/>
          <w:iCs/>
        </w:rPr>
      </w:pPr>
    </w:p>
    <w:p w14:paraId="42C1F47A" w14:textId="213D9421" w:rsidR="003676EC" w:rsidRPr="00D243D2" w:rsidRDefault="003676EC" w:rsidP="003676EC">
      <w:pPr>
        <w:pStyle w:val="Thankyou"/>
        <w:jc w:val="right"/>
        <w:rPr>
          <w:rFonts w:cs="Arial"/>
        </w:rPr>
      </w:pPr>
      <w:r w:rsidRPr="00474192">
        <w:rPr>
          <w:rFonts w:cs="Arial"/>
          <w:b w:val="0"/>
          <w:bCs/>
          <w:i w:val="0"/>
          <w:iCs/>
        </w:rPr>
        <w:t>Authority Signature</w:t>
      </w:r>
    </w:p>
    <w:sectPr w:rsidR="003676EC" w:rsidRPr="00D243D2" w:rsidSect="004D593B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2107E" w14:textId="77777777" w:rsidR="004D593B" w:rsidRDefault="004D593B" w:rsidP="00DA124E">
      <w:r>
        <w:separator/>
      </w:r>
    </w:p>
  </w:endnote>
  <w:endnote w:type="continuationSeparator" w:id="0">
    <w:p w14:paraId="58E4073E" w14:textId="77777777" w:rsidR="004D593B" w:rsidRDefault="004D593B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098BB" w14:textId="77777777" w:rsidR="004D593B" w:rsidRDefault="004D593B" w:rsidP="00DA124E">
      <w:r>
        <w:separator/>
      </w:r>
    </w:p>
  </w:footnote>
  <w:footnote w:type="continuationSeparator" w:id="0">
    <w:p w14:paraId="5BF2AD39" w14:textId="77777777" w:rsidR="004D593B" w:rsidRDefault="004D593B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76EC"/>
    <w:rsid w:val="00390027"/>
    <w:rsid w:val="003968B9"/>
    <w:rsid w:val="0041228B"/>
    <w:rsid w:val="00414A07"/>
    <w:rsid w:val="004D593B"/>
    <w:rsid w:val="00502760"/>
    <w:rsid w:val="00541768"/>
    <w:rsid w:val="005417F6"/>
    <w:rsid w:val="005E117D"/>
    <w:rsid w:val="005E4E1E"/>
    <w:rsid w:val="006133F7"/>
    <w:rsid w:val="006350A1"/>
    <w:rsid w:val="00697198"/>
    <w:rsid w:val="006B4F86"/>
    <w:rsid w:val="006C1D33"/>
    <w:rsid w:val="006D3592"/>
    <w:rsid w:val="006D7EF3"/>
    <w:rsid w:val="00767D7F"/>
    <w:rsid w:val="007A2DFF"/>
    <w:rsid w:val="007B4915"/>
    <w:rsid w:val="00846FB5"/>
    <w:rsid w:val="00865239"/>
    <w:rsid w:val="008C5759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62AE1"/>
    <w:rsid w:val="00B84DF7"/>
    <w:rsid w:val="00B911FE"/>
    <w:rsid w:val="00C4631C"/>
    <w:rsid w:val="00C96E55"/>
    <w:rsid w:val="00CB69E6"/>
    <w:rsid w:val="00D243D2"/>
    <w:rsid w:val="00D27961"/>
    <w:rsid w:val="00D45686"/>
    <w:rsid w:val="00D46230"/>
    <w:rsid w:val="00D62BD5"/>
    <w:rsid w:val="00D8503D"/>
    <w:rsid w:val="00D879E6"/>
    <w:rsid w:val="00DA124E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Gokulsundar Sundararaj</cp:lastModifiedBy>
  <cp:revision>25</cp:revision>
  <dcterms:created xsi:type="dcterms:W3CDTF">2022-10-08T09:21:00Z</dcterms:created>
  <dcterms:modified xsi:type="dcterms:W3CDTF">2024-04-24T18:30:00Z</dcterms:modified>
  <cp:category/>
  <cp:version/>
  <dc:description/>
  <dc:identifier/>
  <dc:language/>
  <dc:subject/>
</cp:coreProperties>
</file>